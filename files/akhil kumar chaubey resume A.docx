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DB1D10" w14:paraId="20E29B8F" w14:textId="77777777" w:rsidTr="001B2ABD">
        <w:trPr>
          <w:trHeight w:val="4410"/>
        </w:trPr>
        <w:tc>
          <w:tcPr>
            <w:tcW w:w="3600" w:type="dxa"/>
            <w:vAlign w:val="bottom"/>
          </w:tcPr>
          <w:p w14:paraId="7211B41A" w14:textId="46551C68" w:rsidR="001B2ABD" w:rsidRPr="00DB1D10" w:rsidRDefault="001B2ABD" w:rsidP="001B2ABD">
            <w:pPr>
              <w:tabs>
                <w:tab w:val="left" w:pos="990"/>
              </w:tabs>
              <w:jc w:val="center"/>
            </w:pPr>
          </w:p>
        </w:tc>
        <w:tc>
          <w:tcPr>
            <w:tcW w:w="720" w:type="dxa"/>
          </w:tcPr>
          <w:p w14:paraId="2C373A10" w14:textId="77777777" w:rsidR="001B2ABD" w:rsidRPr="00DB1D10" w:rsidRDefault="001B2ABD" w:rsidP="000C45FF">
            <w:pPr>
              <w:tabs>
                <w:tab w:val="left" w:pos="990"/>
              </w:tabs>
              <w:rPr>
                <w:sz w:val="40"/>
                <w:szCs w:val="40"/>
              </w:rPr>
            </w:pPr>
          </w:p>
        </w:tc>
        <w:tc>
          <w:tcPr>
            <w:tcW w:w="6470" w:type="dxa"/>
            <w:vAlign w:val="bottom"/>
          </w:tcPr>
          <w:p w14:paraId="7643C4D2" w14:textId="26192E87" w:rsidR="001B2ABD" w:rsidRPr="00DB1D10" w:rsidRDefault="005E17A6" w:rsidP="006F6A6D">
            <w:pPr>
              <w:pStyle w:val="Title"/>
              <w:rPr>
                <w:sz w:val="40"/>
                <w:szCs w:val="40"/>
              </w:rPr>
            </w:pPr>
            <w:r w:rsidRPr="00DB1D10">
              <w:rPr>
                <w:sz w:val="40"/>
                <w:szCs w:val="40"/>
              </w:rPr>
              <w:t>akhil kumar chaubey</w:t>
            </w:r>
          </w:p>
        </w:tc>
      </w:tr>
      <w:tr w:rsidR="001B2ABD" w14:paraId="1FAC1BB4" w14:textId="77777777" w:rsidTr="001B2ABD">
        <w:tc>
          <w:tcPr>
            <w:tcW w:w="3600" w:type="dxa"/>
          </w:tcPr>
          <w:p w14:paraId="1DDFF42B" w14:textId="758DB724" w:rsidR="00036450" w:rsidRDefault="0087653A" w:rsidP="00C34CDB">
            <w:pPr>
              <w:pStyle w:val="Heading3"/>
            </w:pPr>
            <w:r>
              <w:t>objectiv</w:t>
            </w:r>
            <w:r w:rsidR="00C34CDB">
              <w:t>e</w:t>
            </w:r>
          </w:p>
          <w:p w14:paraId="58B7D33E" w14:textId="01ABE2B9" w:rsidR="00C34CDB" w:rsidRPr="00C34CDB" w:rsidRDefault="00C34CDB" w:rsidP="00C34CDB">
            <w:r>
              <w:rPr>
                <w:rFonts w:ascii="Poppins" w:hAnsi="Poppins" w:cs="Poppins"/>
                <w:color w:val="333333"/>
                <w:shd w:val="clear" w:color="auto" w:fill="FFFFFF"/>
              </w:rPr>
              <w:t>Actively seeking a position with a tech startup to connect multiple databases utilizing SQL and Excel for small and quick analytics. Strong ability to discover and synthesize information and communicate findings clearly and concisely in support of business initiatives.</w:t>
            </w:r>
          </w:p>
          <w:p w14:paraId="33A6E0A0" w14:textId="34F057E4" w:rsidR="00036450" w:rsidRDefault="00C34CDB" w:rsidP="00CB0055">
            <w:pPr>
              <w:pStyle w:val="Heading3"/>
            </w:pPr>
            <w:r>
              <w:t>personal dossier</w:t>
            </w:r>
          </w:p>
          <w:p w14:paraId="0368A165" w14:textId="1442EAF3" w:rsidR="00C34CDB" w:rsidRDefault="00C34CDB" w:rsidP="00C34CDB">
            <w:r>
              <w:t xml:space="preserve">Father’s Name      </w:t>
            </w:r>
            <w:proofErr w:type="spellStart"/>
            <w:r>
              <w:t>Banke</w:t>
            </w:r>
            <w:proofErr w:type="spellEnd"/>
            <w:r>
              <w:t xml:space="preserve"> Lal </w:t>
            </w:r>
            <w:proofErr w:type="spellStart"/>
            <w:r>
              <w:t>Chaubey</w:t>
            </w:r>
            <w:proofErr w:type="spellEnd"/>
          </w:p>
          <w:p w14:paraId="663C17A9" w14:textId="07DDF9B5" w:rsidR="00C34CDB" w:rsidRDefault="00C34CDB" w:rsidP="00C34CDB">
            <w:r>
              <w:t>Date of Birth          08/07/2004</w:t>
            </w:r>
          </w:p>
          <w:p w14:paraId="69C14E39" w14:textId="4BD9A312" w:rsidR="00C34CDB" w:rsidRDefault="00C34CDB" w:rsidP="00C34CDB">
            <w:r>
              <w:t>Nationality             Indian</w:t>
            </w:r>
          </w:p>
          <w:p w14:paraId="0F91C1B5" w14:textId="551E9074" w:rsidR="00C34CDB" w:rsidRDefault="00C34CDB" w:rsidP="00C34CDB">
            <w:r>
              <w:t>Language              Hindi, English</w:t>
            </w:r>
          </w:p>
          <w:p w14:paraId="1CF4C6EF" w14:textId="1AD4D1D1" w:rsidR="00C34CDB" w:rsidRDefault="00C34CDB" w:rsidP="00C34CDB">
            <w:r>
              <w:t>Marital Status         single</w:t>
            </w:r>
          </w:p>
          <w:p w14:paraId="71820727" w14:textId="77777777" w:rsidR="00C34CDB" w:rsidRPr="00C34CDB" w:rsidRDefault="00C34CDB" w:rsidP="00C34CDB"/>
          <w:sdt>
            <w:sdtPr>
              <w:id w:val="1111563247"/>
              <w:placeholder>
                <w:docPart w:val="AB1F68B14E764BD5B9F2AFDC1E7475AB"/>
              </w:placeholder>
              <w:temporary/>
              <w:showingPlcHdr/>
              <w15:appearance w15:val="hidden"/>
            </w:sdtPr>
            <w:sdtEndPr/>
            <w:sdtContent>
              <w:p w14:paraId="24042D26" w14:textId="77777777" w:rsidR="004D3011" w:rsidRDefault="004D3011" w:rsidP="004D3011">
                <w:r w:rsidRPr="004D3011">
                  <w:t>PHONE:</w:t>
                </w:r>
              </w:p>
            </w:sdtContent>
          </w:sdt>
          <w:p w14:paraId="7FDE8DC5" w14:textId="0BB3855C" w:rsidR="004D3011" w:rsidRPr="00C34CDB" w:rsidRDefault="00C34CDB" w:rsidP="004D3011">
            <w:pPr>
              <w:rPr>
                <w:b/>
                <w:bCs/>
              </w:rPr>
            </w:pPr>
            <w:r w:rsidRPr="00C34CDB">
              <w:rPr>
                <w:b/>
                <w:bCs/>
              </w:rPr>
              <w:t>7068571905</w:t>
            </w:r>
          </w:p>
          <w:p w14:paraId="17F1AC30" w14:textId="77777777" w:rsidR="004D3011" w:rsidRDefault="004D3011" w:rsidP="004D3011"/>
          <w:sdt>
            <w:sdtPr>
              <w:id w:val="-240260293"/>
              <w:placeholder>
                <w:docPart w:val="8AC930E6B8544A7AB7500B02F1124E69"/>
              </w:placeholder>
              <w:temporary/>
              <w:showingPlcHdr/>
              <w15:appearance w15:val="hidden"/>
            </w:sdtPr>
            <w:sdtEndPr/>
            <w:sdtContent>
              <w:p w14:paraId="2D677D63" w14:textId="7B75D5C2" w:rsidR="004D3011" w:rsidRDefault="004D3011" w:rsidP="004D3011">
                <w:r w:rsidRPr="004D3011">
                  <w:t>EMAIL:</w:t>
                </w:r>
              </w:p>
            </w:sdtContent>
          </w:sdt>
          <w:p w14:paraId="729671A7" w14:textId="635E58F6" w:rsidR="00C34CDB" w:rsidRPr="00C34CDB" w:rsidRDefault="00C34CDB" w:rsidP="004D3011">
            <w:pPr>
              <w:rPr>
                <w:b/>
                <w:bCs/>
              </w:rPr>
            </w:pPr>
            <w:r>
              <w:rPr>
                <w:b/>
                <w:bCs/>
              </w:rPr>
              <w:t>akhilchaubey2004@gmail.com</w:t>
            </w:r>
          </w:p>
          <w:sdt>
            <w:sdtPr>
              <w:id w:val="-1444214663"/>
              <w:placeholder>
                <w:docPart w:val="FA9587CEA25E4906A2965EA8E99FD36A"/>
              </w:placeholder>
              <w:temporary/>
              <w:showingPlcHdr/>
              <w15:appearance w15:val="hidden"/>
            </w:sdtPr>
            <w:sdtEndPr/>
            <w:sdtContent>
              <w:p w14:paraId="5EAD1A49" w14:textId="77777777" w:rsidR="004D3011" w:rsidRDefault="00CB0055" w:rsidP="00C34CDB">
                <w:pPr>
                  <w:pStyle w:val="Heading3"/>
                </w:pPr>
                <w:r w:rsidRPr="00CB0055">
                  <w:t>Hobbies</w:t>
                </w:r>
              </w:p>
            </w:sdtContent>
          </w:sdt>
          <w:p w14:paraId="215529FF" w14:textId="0F853A64" w:rsidR="00C34CDB" w:rsidRPr="00C34CDB" w:rsidRDefault="00C34CDB" w:rsidP="00C34CDB">
            <w:r>
              <w:t>Reading</w:t>
            </w:r>
            <w:r w:rsidR="00DE2A8D">
              <w:t xml:space="preserve"> book, Playing Cricket, Listening music.</w:t>
            </w:r>
          </w:p>
        </w:tc>
        <w:tc>
          <w:tcPr>
            <w:tcW w:w="720" w:type="dxa"/>
          </w:tcPr>
          <w:p w14:paraId="5B38DCC0" w14:textId="77777777" w:rsidR="001B2ABD" w:rsidRDefault="001B2ABD" w:rsidP="000C45FF">
            <w:pPr>
              <w:tabs>
                <w:tab w:val="left" w:pos="990"/>
              </w:tabs>
            </w:pPr>
          </w:p>
        </w:tc>
        <w:tc>
          <w:tcPr>
            <w:tcW w:w="6470" w:type="dxa"/>
          </w:tcPr>
          <w:sdt>
            <w:sdtPr>
              <w:id w:val="1049110328"/>
              <w:placeholder>
                <w:docPart w:val="1D694E43534748EA87926597A388592F"/>
              </w:placeholder>
              <w:temporary/>
              <w:showingPlcHdr/>
              <w15:appearance w15:val="hidden"/>
            </w:sdtPr>
            <w:sdtEndPr/>
            <w:sdtContent>
              <w:p w14:paraId="2F79940F" w14:textId="77777777" w:rsidR="001B2ABD" w:rsidRDefault="00E25A26" w:rsidP="00036450">
                <w:pPr>
                  <w:pStyle w:val="Heading2"/>
                </w:pPr>
                <w:r w:rsidRPr="00036450">
                  <w:t>EDUCATION</w:t>
                </w:r>
              </w:p>
            </w:sdtContent>
          </w:sdt>
          <w:p w14:paraId="6631C2E9" w14:textId="550619AE" w:rsidR="00036450" w:rsidRPr="00036450" w:rsidRDefault="005E17A6" w:rsidP="00B359E4">
            <w:pPr>
              <w:pStyle w:val="Heading4"/>
            </w:pPr>
            <w:proofErr w:type="gramStart"/>
            <w:r>
              <w:t>B.</w:t>
            </w:r>
            <w:r w:rsidR="00DE2A8D">
              <w:t>TECH</w:t>
            </w:r>
            <w:proofErr w:type="gramEnd"/>
            <w:r w:rsidR="00DE2A8D">
              <w:t xml:space="preserve"> </w:t>
            </w:r>
            <w:r>
              <w:t>(</w:t>
            </w:r>
            <w:r w:rsidR="00D0370D">
              <w:t xml:space="preserve">Electronics Engineering - </w:t>
            </w:r>
            <w:r>
              <w:t>3</w:t>
            </w:r>
            <w:r w:rsidRPr="005E17A6">
              <w:rPr>
                <w:vertAlign w:val="superscript"/>
              </w:rPr>
              <w:t>rd</w:t>
            </w:r>
            <w:r>
              <w:t xml:space="preserve"> year / 6 sem</w:t>
            </w:r>
            <w:r w:rsidR="00DE2A8D">
              <w:t>.</w:t>
            </w:r>
            <w:r>
              <w:t>)</w:t>
            </w:r>
          </w:p>
          <w:p w14:paraId="1E0F5F14" w14:textId="46496AA8" w:rsidR="00036450" w:rsidRPr="00B359E4" w:rsidRDefault="005E17A6" w:rsidP="00B359E4">
            <w:pPr>
              <w:pStyle w:val="Date"/>
            </w:pPr>
            <w:r>
              <w:t xml:space="preserve">Dr. A.P.J Abdul kalam </w:t>
            </w:r>
            <w:proofErr w:type="gramStart"/>
            <w:r>
              <w:t>Technical</w:t>
            </w:r>
            <w:proofErr w:type="gramEnd"/>
            <w:r>
              <w:t xml:space="preserve"> university Lucknow,</w:t>
            </w:r>
            <w:r w:rsidR="00DE2A8D">
              <w:t xml:space="preserve"> </w:t>
            </w:r>
            <w:r>
              <w:t>Uttar Pradesh</w:t>
            </w:r>
          </w:p>
          <w:p w14:paraId="4EBF5476" w14:textId="7E1ED84D" w:rsidR="004D3011" w:rsidRDefault="005E17A6" w:rsidP="00036450">
            <w:r>
              <w:t xml:space="preserve">Jul 2022 – </w:t>
            </w:r>
            <w:r w:rsidR="0087653A">
              <w:t>Present</w:t>
            </w:r>
          </w:p>
          <w:p w14:paraId="7289BF0D" w14:textId="6CF035BD" w:rsidR="005E17A6" w:rsidRDefault="005E17A6" w:rsidP="00036450">
            <w:r>
              <w:t>SCGPA – 7.5</w:t>
            </w:r>
          </w:p>
          <w:p w14:paraId="402A9C3A" w14:textId="4883F976" w:rsidR="00036450" w:rsidRPr="005E17A6" w:rsidRDefault="00036450" w:rsidP="00B359E4">
            <w:pPr>
              <w:pStyle w:val="Heading4"/>
              <w:rPr>
                <w:bCs/>
              </w:rPr>
            </w:pPr>
          </w:p>
          <w:p w14:paraId="3DB82B72" w14:textId="0D2539A0" w:rsidR="00036450" w:rsidRDefault="005E17A6" w:rsidP="005E17A6">
            <w:r w:rsidRPr="005E17A6">
              <w:rPr>
                <w:b/>
                <w:bCs/>
              </w:rPr>
              <w:t>INTERMEDIATE</w:t>
            </w:r>
          </w:p>
          <w:p w14:paraId="682072C8" w14:textId="098D91A4" w:rsidR="005E17A6" w:rsidRDefault="005E17A6" w:rsidP="005E17A6">
            <w:r>
              <w:t>P.R.S Intermediate Collage</w:t>
            </w:r>
            <w:r w:rsidR="00DE2A8D">
              <w:t>,</w:t>
            </w:r>
            <w:r>
              <w:t xml:space="preserve"> </w:t>
            </w:r>
            <w:proofErr w:type="gramStart"/>
            <w:r>
              <w:t>Varanasi ,</w:t>
            </w:r>
            <w:proofErr w:type="gramEnd"/>
            <w:r>
              <w:t xml:space="preserve"> Uttar Pradesh</w:t>
            </w:r>
          </w:p>
          <w:p w14:paraId="6A23234A" w14:textId="446C6300" w:rsidR="005E17A6" w:rsidRDefault="005E17A6" w:rsidP="005E17A6">
            <w:r>
              <w:t>Jul 2019 – Jul 2021</w:t>
            </w:r>
          </w:p>
          <w:p w14:paraId="141055A7" w14:textId="33B83DF6" w:rsidR="005E17A6" w:rsidRDefault="005E17A6" w:rsidP="005E17A6">
            <w:r>
              <w:t>Percentage – 77%</w:t>
            </w:r>
          </w:p>
          <w:p w14:paraId="3E2DE334" w14:textId="77777777" w:rsidR="006F6A6D" w:rsidRDefault="006F6A6D" w:rsidP="005E17A6"/>
          <w:p w14:paraId="7A601832" w14:textId="281A78BD" w:rsidR="005E17A6" w:rsidRDefault="006F6A6D" w:rsidP="005E17A6">
            <w:pPr>
              <w:rPr>
                <w:b/>
                <w:bCs/>
              </w:rPr>
            </w:pPr>
            <w:r>
              <w:rPr>
                <w:b/>
                <w:bCs/>
              </w:rPr>
              <w:t>MERICULATION</w:t>
            </w:r>
          </w:p>
          <w:p w14:paraId="79EE83FC" w14:textId="1718F58E" w:rsidR="006F6A6D" w:rsidRDefault="006F6A6D" w:rsidP="006F6A6D">
            <w:r>
              <w:t>P.R.S Intermediate Collage</w:t>
            </w:r>
            <w:r w:rsidR="00DE2A8D">
              <w:t>,</w:t>
            </w:r>
            <w:r>
              <w:t xml:space="preserve"> </w:t>
            </w:r>
            <w:proofErr w:type="gramStart"/>
            <w:r>
              <w:t>Varanasi ,</w:t>
            </w:r>
            <w:proofErr w:type="gramEnd"/>
            <w:r>
              <w:t xml:space="preserve"> Uttar Pradesh</w:t>
            </w:r>
          </w:p>
          <w:p w14:paraId="4E4A5A00" w14:textId="6485BDF3" w:rsidR="006F6A6D" w:rsidRDefault="006F6A6D" w:rsidP="006F6A6D">
            <w:r>
              <w:t>Jul 201</w:t>
            </w:r>
            <w:r>
              <w:t>7</w:t>
            </w:r>
            <w:r>
              <w:t xml:space="preserve"> – Jul 20</w:t>
            </w:r>
            <w:r>
              <w:t>19</w:t>
            </w:r>
          </w:p>
          <w:p w14:paraId="156B8ACB" w14:textId="48846506" w:rsidR="006F6A6D" w:rsidRDefault="006F6A6D" w:rsidP="006F6A6D">
            <w:r>
              <w:t>Percentage – 7</w:t>
            </w:r>
            <w:r w:rsidR="00DE2A8D">
              <w:t>9.5</w:t>
            </w:r>
            <w:r>
              <w:t>%</w:t>
            </w:r>
          </w:p>
          <w:p w14:paraId="7B2A7607" w14:textId="4820FA84" w:rsidR="004D3011" w:rsidRDefault="006F6A6D" w:rsidP="006F6A6D">
            <w:pPr>
              <w:pStyle w:val="Heading2"/>
            </w:pPr>
            <w:r>
              <w:t>experiences and project undertaken</w:t>
            </w:r>
          </w:p>
          <w:p w14:paraId="343766FB" w14:textId="62EF4E03" w:rsidR="006F6A6D" w:rsidRDefault="006F6A6D" w:rsidP="006F6A6D">
            <w:pPr>
              <w:rPr>
                <w:b/>
                <w:bCs/>
              </w:rPr>
            </w:pPr>
            <w:r>
              <w:t xml:space="preserve">Sales </w:t>
            </w:r>
            <w:proofErr w:type="gramStart"/>
            <w:r>
              <w:t>Insights  project</w:t>
            </w:r>
            <w:proofErr w:type="gramEnd"/>
            <w:r>
              <w:t xml:space="preserve"> on </w:t>
            </w:r>
            <w:r w:rsidRPr="006F6A6D">
              <w:rPr>
                <w:b/>
                <w:bCs/>
              </w:rPr>
              <w:t>Data Analyst</w:t>
            </w:r>
            <w:r w:rsidR="00DB1D10">
              <w:rPr>
                <w:b/>
                <w:bCs/>
              </w:rPr>
              <w:t>.</w:t>
            </w:r>
          </w:p>
          <w:p w14:paraId="33843642" w14:textId="72224DE0" w:rsidR="006F6A6D" w:rsidRDefault="006F6A6D" w:rsidP="006F6A6D">
            <w:pPr>
              <w:rPr>
                <w:b/>
                <w:bCs/>
              </w:rPr>
            </w:pPr>
          </w:p>
          <w:p w14:paraId="29128AA7" w14:textId="1190AB79" w:rsidR="006F6A6D" w:rsidRDefault="006F6A6D" w:rsidP="006F6A6D">
            <w:pPr>
              <w:rPr>
                <w:b/>
                <w:bCs/>
              </w:rPr>
            </w:pPr>
            <w:r>
              <w:t>Hospitality domain analyt</w:t>
            </w:r>
            <w:r w:rsidR="003A0756">
              <w:t xml:space="preserve">ics on </w:t>
            </w:r>
            <w:r w:rsidR="003A0756">
              <w:rPr>
                <w:b/>
                <w:bCs/>
              </w:rPr>
              <w:t>Data Analyst</w:t>
            </w:r>
            <w:r w:rsidR="00DB1D10">
              <w:rPr>
                <w:b/>
                <w:bCs/>
              </w:rPr>
              <w:t>.</w:t>
            </w:r>
          </w:p>
          <w:p w14:paraId="50A10354" w14:textId="4C099657" w:rsidR="003A0756" w:rsidRDefault="003A0756" w:rsidP="006F6A6D">
            <w:pPr>
              <w:rPr>
                <w:b/>
                <w:bCs/>
              </w:rPr>
            </w:pPr>
          </w:p>
          <w:p w14:paraId="26D965DE" w14:textId="760F0763" w:rsidR="003A0756" w:rsidRDefault="003A0756" w:rsidP="006F6A6D">
            <w:pPr>
              <w:rPr>
                <w:b/>
                <w:bCs/>
              </w:rPr>
            </w:pPr>
            <w:r>
              <w:t xml:space="preserve">Sign glove on </w:t>
            </w:r>
            <w:r>
              <w:rPr>
                <w:b/>
                <w:bCs/>
              </w:rPr>
              <w:t>Electronics Engineering</w:t>
            </w:r>
            <w:r w:rsidR="00DB1D10">
              <w:rPr>
                <w:b/>
                <w:bCs/>
              </w:rPr>
              <w:t>.</w:t>
            </w:r>
          </w:p>
          <w:p w14:paraId="457337F4" w14:textId="703676B6" w:rsidR="003A0756" w:rsidRDefault="003A0756" w:rsidP="006F6A6D">
            <w:pPr>
              <w:rPr>
                <w:b/>
                <w:bCs/>
              </w:rPr>
            </w:pPr>
          </w:p>
          <w:p w14:paraId="7475139C" w14:textId="399B5747" w:rsidR="003A0756" w:rsidRDefault="003A0756" w:rsidP="006F6A6D">
            <w:pPr>
              <w:rPr>
                <w:b/>
                <w:bCs/>
              </w:rPr>
            </w:pPr>
            <w:r>
              <w:t>Clap switch on</w:t>
            </w:r>
            <w:r>
              <w:rPr>
                <w:b/>
                <w:bCs/>
              </w:rPr>
              <w:t xml:space="preserve"> Electronics Engineering</w:t>
            </w:r>
            <w:r w:rsidR="00DB1D10">
              <w:rPr>
                <w:b/>
                <w:bCs/>
              </w:rPr>
              <w:t>.</w:t>
            </w:r>
          </w:p>
          <w:p w14:paraId="0E74D3C9" w14:textId="32ED8975" w:rsidR="003A0756" w:rsidRPr="003A0756" w:rsidRDefault="003A0756" w:rsidP="003A0756">
            <w:pPr>
              <w:pStyle w:val="Heading2"/>
            </w:pPr>
            <w:r>
              <w:t>skill</w:t>
            </w:r>
          </w:p>
          <w:p w14:paraId="3F3195CD" w14:textId="2F7DC891" w:rsidR="00036450" w:rsidRDefault="003A0756" w:rsidP="004D3011">
            <w:pPr>
              <w:rPr>
                <w:noProof/>
                <w:color w:val="000000" w:themeColor="text1"/>
              </w:rPr>
            </w:pPr>
            <w:r>
              <w:rPr>
                <w:noProof/>
                <w:color w:val="000000" w:themeColor="text1"/>
              </w:rPr>
              <w:t xml:space="preserve">Programming langauge </w:t>
            </w:r>
            <w:r w:rsidR="00DB1D10">
              <w:rPr>
                <w:b/>
                <w:bCs/>
                <w:noProof/>
                <w:color w:val="000000" w:themeColor="text1"/>
              </w:rPr>
              <w:t>–</w:t>
            </w:r>
            <w:r w:rsidRPr="00DB1D10">
              <w:rPr>
                <w:b/>
                <w:bCs/>
                <w:noProof/>
                <w:color w:val="000000" w:themeColor="text1"/>
              </w:rPr>
              <w:t xml:space="preserve"> Python</w:t>
            </w:r>
            <w:r w:rsidR="00DB1D10">
              <w:rPr>
                <w:b/>
                <w:bCs/>
                <w:noProof/>
                <w:color w:val="000000" w:themeColor="text1"/>
              </w:rPr>
              <w:t>.</w:t>
            </w:r>
          </w:p>
          <w:p w14:paraId="189399C7" w14:textId="5ABFE2BA" w:rsidR="003A0756" w:rsidRPr="00DB1D10" w:rsidRDefault="003A0756" w:rsidP="004D3011">
            <w:pPr>
              <w:rPr>
                <w:b/>
                <w:bCs/>
                <w:noProof/>
                <w:color w:val="000000" w:themeColor="text1"/>
              </w:rPr>
            </w:pPr>
            <w:r w:rsidRPr="00DB1D10">
              <w:rPr>
                <w:b/>
                <w:bCs/>
                <w:noProof/>
                <w:color w:val="000000" w:themeColor="text1"/>
              </w:rPr>
              <w:t>Excel</w:t>
            </w:r>
          </w:p>
          <w:p w14:paraId="2A3D8B2F" w14:textId="7F16035E" w:rsidR="003A0756" w:rsidRDefault="00DB1D10" w:rsidP="004D3011">
            <w:pPr>
              <w:rPr>
                <w:noProof/>
                <w:color w:val="000000" w:themeColor="text1"/>
              </w:rPr>
            </w:pPr>
            <w:r>
              <w:rPr>
                <w:noProof/>
                <w:color w:val="000000" w:themeColor="text1"/>
              </w:rPr>
              <w:t>Business Inteligance -</w:t>
            </w:r>
            <w:r w:rsidRPr="00DB1D10">
              <w:rPr>
                <w:b/>
                <w:bCs/>
                <w:noProof/>
                <w:color w:val="000000" w:themeColor="text1"/>
              </w:rPr>
              <w:t xml:space="preserve"> </w:t>
            </w:r>
            <w:r w:rsidR="003A0756" w:rsidRPr="00DB1D10">
              <w:rPr>
                <w:b/>
                <w:bCs/>
                <w:noProof/>
                <w:color w:val="000000" w:themeColor="text1"/>
              </w:rPr>
              <w:t>Power bi</w:t>
            </w:r>
          </w:p>
          <w:p w14:paraId="6CFC79BD" w14:textId="550D3329" w:rsidR="003A0756" w:rsidRDefault="00DB1D10" w:rsidP="004D3011">
            <w:pPr>
              <w:rPr>
                <w:b/>
                <w:bCs/>
                <w:noProof/>
                <w:color w:val="000000" w:themeColor="text1"/>
              </w:rPr>
            </w:pPr>
            <w:r>
              <w:rPr>
                <w:noProof/>
                <w:color w:val="000000" w:themeColor="text1"/>
              </w:rPr>
              <w:t xml:space="preserve">Quarry langauge – </w:t>
            </w:r>
            <w:r w:rsidR="003A0756" w:rsidRPr="00DB1D10">
              <w:rPr>
                <w:b/>
                <w:bCs/>
                <w:noProof/>
                <w:color w:val="000000" w:themeColor="text1"/>
              </w:rPr>
              <w:t>MySql</w:t>
            </w:r>
          </w:p>
          <w:p w14:paraId="5493BCCE" w14:textId="77777777" w:rsidR="00DB1D10" w:rsidRDefault="00DB1D10" w:rsidP="004D3011">
            <w:pPr>
              <w:rPr>
                <w:b/>
                <w:bCs/>
                <w:noProof/>
                <w:color w:val="000000" w:themeColor="text1"/>
              </w:rPr>
            </w:pPr>
          </w:p>
          <w:p w14:paraId="69CB9955" w14:textId="6421A8EE" w:rsidR="004D2EEF" w:rsidRDefault="00DB1D10" w:rsidP="004D3011">
            <w:pPr>
              <w:rPr>
                <w:b/>
                <w:bCs/>
                <w:noProof/>
                <w:color w:val="000000" w:themeColor="text1"/>
                <w:sz w:val="22"/>
              </w:rPr>
            </w:pPr>
            <w:r w:rsidRPr="00DB1D10">
              <w:rPr>
                <w:b/>
                <w:bCs/>
                <w:noProof/>
                <w:color w:val="000000" w:themeColor="text1"/>
                <w:sz w:val="22"/>
              </w:rPr>
              <w:t>ACIEVEMENT</w:t>
            </w:r>
            <w:r w:rsidR="004D2EEF">
              <w:rPr>
                <w:b/>
                <w:bCs/>
                <w:noProof/>
                <w:color w:val="000000" w:themeColor="text1"/>
                <w:sz w:val="22"/>
              </w:rPr>
              <w:t>S</w:t>
            </w:r>
          </w:p>
          <w:p w14:paraId="59383CF6" w14:textId="75B0D587" w:rsidR="00DB1D10" w:rsidRDefault="00DB1D10" w:rsidP="00DB1D10">
            <w:r>
              <w:rPr>
                <w:noProof/>
                <w:color w:val="000000" w:themeColor="text1"/>
                <w:szCs w:val="18"/>
              </w:rPr>
              <w:t xml:space="preserve">Certificate in Universal Human </w:t>
            </w:r>
            <w:r>
              <w:t>Value (UHV) Workshop.</w:t>
            </w:r>
          </w:p>
          <w:p w14:paraId="1BFCA3F7" w14:textId="238265F7" w:rsidR="00DB1D10" w:rsidRDefault="00DB1D10" w:rsidP="00DB1D10"/>
          <w:p w14:paraId="5C8E674E" w14:textId="1AB29948" w:rsidR="00DB1D10" w:rsidRDefault="004D2EEF" w:rsidP="00DB1D10">
            <w:pPr>
              <w:rPr>
                <w:b/>
                <w:bCs/>
                <w:sz w:val="22"/>
              </w:rPr>
            </w:pPr>
            <w:r>
              <w:rPr>
                <w:b/>
                <w:bCs/>
                <w:sz w:val="22"/>
              </w:rPr>
              <w:t>STRENGTH</w:t>
            </w:r>
          </w:p>
          <w:p w14:paraId="65B1AF0B" w14:textId="28FD9C97" w:rsidR="004D2EEF" w:rsidRDefault="004D2EEF" w:rsidP="00DB1D10">
            <w:pPr>
              <w:rPr>
                <w:szCs w:val="18"/>
              </w:rPr>
            </w:pPr>
            <w:r>
              <w:rPr>
                <w:szCs w:val="18"/>
              </w:rPr>
              <w:t xml:space="preserve">Ability to communicate and share thoughts and programming </w:t>
            </w:r>
            <w:proofErr w:type="gramStart"/>
            <w:r>
              <w:rPr>
                <w:szCs w:val="18"/>
              </w:rPr>
              <w:t>skills .</w:t>
            </w:r>
            <w:proofErr w:type="gramEnd"/>
          </w:p>
          <w:p w14:paraId="246D07E7" w14:textId="2D642B58" w:rsidR="004D2EEF" w:rsidRPr="004D2EEF" w:rsidRDefault="004D2EEF" w:rsidP="00DB1D10">
            <w:pPr>
              <w:rPr>
                <w:szCs w:val="18"/>
              </w:rPr>
            </w:pPr>
            <w:r>
              <w:rPr>
                <w:szCs w:val="18"/>
              </w:rPr>
              <w:t xml:space="preserve">Smart </w:t>
            </w:r>
            <w:proofErr w:type="gramStart"/>
            <w:r>
              <w:rPr>
                <w:szCs w:val="18"/>
              </w:rPr>
              <w:t>working ,</w:t>
            </w:r>
            <w:proofErr w:type="gramEnd"/>
            <w:r w:rsidR="0087653A">
              <w:rPr>
                <w:szCs w:val="18"/>
              </w:rPr>
              <w:t xml:space="preserve"> </w:t>
            </w:r>
            <w:r>
              <w:rPr>
                <w:szCs w:val="18"/>
              </w:rPr>
              <w:t>Dedicated,</w:t>
            </w:r>
            <w:r w:rsidR="0087653A">
              <w:rPr>
                <w:szCs w:val="18"/>
              </w:rPr>
              <w:t xml:space="preserve"> </w:t>
            </w:r>
            <w:r>
              <w:rPr>
                <w:szCs w:val="18"/>
              </w:rPr>
              <w:t>Disciplined,</w:t>
            </w:r>
            <w:r w:rsidR="0087653A">
              <w:rPr>
                <w:szCs w:val="18"/>
              </w:rPr>
              <w:t xml:space="preserve"> </w:t>
            </w:r>
            <w:r>
              <w:rPr>
                <w:szCs w:val="18"/>
              </w:rPr>
              <w:t>Pu</w:t>
            </w:r>
            <w:r w:rsidR="0087653A">
              <w:rPr>
                <w:szCs w:val="18"/>
              </w:rPr>
              <w:t xml:space="preserve">nctual and Good listener. </w:t>
            </w:r>
          </w:p>
          <w:p w14:paraId="0EE5C465" w14:textId="5D87A0CD" w:rsidR="00DB1D10" w:rsidRPr="00DB1D10" w:rsidRDefault="00DB1D10" w:rsidP="004D3011">
            <w:pPr>
              <w:rPr>
                <w:color w:val="FFFFFF" w:themeColor="background1"/>
                <w:szCs w:val="18"/>
              </w:rPr>
            </w:pPr>
          </w:p>
        </w:tc>
      </w:tr>
    </w:tbl>
    <w:p w14:paraId="28AF8708" w14:textId="77777777" w:rsidR="0043117B" w:rsidRDefault="0068293A" w:rsidP="000C45FF">
      <w:pPr>
        <w:tabs>
          <w:tab w:val="left" w:pos="990"/>
        </w:tabs>
      </w:pPr>
    </w:p>
    <w:sectPr w:rsidR="0043117B" w:rsidSect="000C45FF">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45BB9" w14:textId="77777777" w:rsidR="0068293A" w:rsidRDefault="0068293A" w:rsidP="000C45FF">
      <w:r>
        <w:separator/>
      </w:r>
    </w:p>
  </w:endnote>
  <w:endnote w:type="continuationSeparator" w:id="0">
    <w:p w14:paraId="7C4BDEC1" w14:textId="77777777" w:rsidR="0068293A" w:rsidRDefault="0068293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CE9A" w14:textId="77777777" w:rsidR="0068293A" w:rsidRDefault="0068293A" w:rsidP="000C45FF">
      <w:r>
        <w:separator/>
      </w:r>
    </w:p>
  </w:footnote>
  <w:footnote w:type="continuationSeparator" w:id="0">
    <w:p w14:paraId="1AB1C5AE" w14:textId="77777777" w:rsidR="0068293A" w:rsidRDefault="0068293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89C52" w14:textId="77777777" w:rsidR="000C45FF" w:rsidRDefault="000C45FF">
    <w:pPr>
      <w:pStyle w:val="Header"/>
    </w:pPr>
    <w:r>
      <w:rPr>
        <w:noProof/>
      </w:rPr>
      <w:drawing>
        <wp:anchor distT="0" distB="0" distL="114300" distR="114300" simplePos="0" relativeHeight="251658240" behindDoc="1" locked="0" layoutInCell="1" allowOverlap="1" wp14:anchorId="25A8F51D" wp14:editId="5DD01AA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A6"/>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0756"/>
    <w:rsid w:val="003A6B7D"/>
    <w:rsid w:val="003B06CA"/>
    <w:rsid w:val="004071FC"/>
    <w:rsid w:val="00445947"/>
    <w:rsid w:val="004813B3"/>
    <w:rsid w:val="00496591"/>
    <w:rsid w:val="004C63E4"/>
    <w:rsid w:val="004D2EEF"/>
    <w:rsid w:val="004D3011"/>
    <w:rsid w:val="005262AC"/>
    <w:rsid w:val="005E17A6"/>
    <w:rsid w:val="005E39D5"/>
    <w:rsid w:val="00600670"/>
    <w:rsid w:val="0062123A"/>
    <w:rsid w:val="00646E75"/>
    <w:rsid w:val="006771D0"/>
    <w:rsid w:val="0068293A"/>
    <w:rsid w:val="006F6A6D"/>
    <w:rsid w:val="00715FCB"/>
    <w:rsid w:val="00743101"/>
    <w:rsid w:val="00764C9F"/>
    <w:rsid w:val="007775E1"/>
    <w:rsid w:val="007867A0"/>
    <w:rsid w:val="007927F5"/>
    <w:rsid w:val="00802CA0"/>
    <w:rsid w:val="0087653A"/>
    <w:rsid w:val="009260CD"/>
    <w:rsid w:val="00940A66"/>
    <w:rsid w:val="00952C25"/>
    <w:rsid w:val="00A2118D"/>
    <w:rsid w:val="00AD0A50"/>
    <w:rsid w:val="00AD76E2"/>
    <w:rsid w:val="00B20152"/>
    <w:rsid w:val="00B359E4"/>
    <w:rsid w:val="00B57D98"/>
    <w:rsid w:val="00B70850"/>
    <w:rsid w:val="00C066B6"/>
    <w:rsid w:val="00C34CDB"/>
    <w:rsid w:val="00C37BA1"/>
    <w:rsid w:val="00C4674C"/>
    <w:rsid w:val="00C506CF"/>
    <w:rsid w:val="00C72BED"/>
    <w:rsid w:val="00C9578B"/>
    <w:rsid w:val="00CB0055"/>
    <w:rsid w:val="00D0370D"/>
    <w:rsid w:val="00D2522B"/>
    <w:rsid w:val="00D422DE"/>
    <w:rsid w:val="00D5459D"/>
    <w:rsid w:val="00DA1F4D"/>
    <w:rsid w:val="00DB1D10"/>
    <w:rsid w:val="00DD172A"/>
    <w:rsid w:val="00DE2A8D"/>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6435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7343">
      <w:bodyDiv w:val="1"/>
      <w:marLeft w:val="0"/>
      <w:marRight w:val="0"/>
      <w:marTop w:val="0"/>
      <w:marBottom w:val="0"/>
      <w:divBdr>
        <w:top w:val="none" w:sz="0" w:space="0" w:color="auto"/>
        <w:left w:val="none" w:sz="0" w:space="0" w:color="auto"/>
        <w:bottom w:val="none" w:sz="0" w:space="0" w:color="auto"/>
        <w:right w:val="none" w:sz="0" w:space="0" w:color="auto"/>
      </w:divBdr>
      <w:divsChild>
        <w:div w:id="1155029498">
          <w:marLeft w:val="0"/>
          <w:marRight w:val="0"/>
          <w:marTop w:val="0"/>
          <w:marBottom w:val="0"/>
          <w:divBdr>
            <w:top w:val="none" w:sz="0" w:space="0" w:color="auto"/>
            <w:left w:val="none" w:sz="0" w:space="0" w:color="auto"/>
            <w:bottom w:val="none" w:sz="0" w:space="0" w:color="auto"/>
            <w:right w:val="none" w:sz="0" w:space="0" w:color="auto"/>
          </w:divBdr>
        </w:div>
        <w:div w:id="1897818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hil\AppData\Local\Microsoft\Office\16.0\DTS\en-US%7bFC3F46F4-987C-4CB4-A619-7F92B0464E4A%7d\%7b403D78EF-1399-4663-BBCC-AB9CCA5FA5EC%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1F68B14E764BD5B9F2AFDC1E7475AB"/>
        <w:category>
          <w:name w:val="General"/>
          <w:gallery w:val="placeholder"/>
        </w:category>
        <w:types>
          <w:type w:val="bbPlcHdr"/>
        </w:types>
        <w:behaviors>
          <w:behavior w:val="content"/>
        </w:behaviors>
        <w:guid w:val="{299A7860-4172-4782-B65C-A37AA514729A}"/>
      </w:docPartPr>
      <w:docPartBody>
        <w:p w:rsidR="00000000" w:rsidRDefault="00AD6F7B">
          <w:pPr>
            <w:pStyle w:val="AB1F68B14E764BD5B9F2AFDC1E7475AB"/>
          </w:pPr>
          <w:r w:rsidRPr="004D3011">
            <w:t>PHONE:</w:t>
          </w:r>
        </w:p>
      </w:docPartBody>
    </w:docPart>
    <w:docPart>
      <w:docPartPr>
        <w:name w:val="8AC930E6B8544A7AB7500B02F1124E69"/>
        <w:category>
          <w:name w:val="General"/>
          <w:gallery w:val="placeholder"/>
        </w:category>
        <w:types>
          <w:type w:val="bbPlcHdr"/>
        </w:types>
        <w:behaviors>
          <w:behavior w:val="content"/>
        </w:behaviors>
        <w:guid w:val="{9FDD109D-DF16-4B80-9A50-25B598D8F3D6}"/>
      </w:docPartPr>
      <w:docPartBody>
        <w:p w:rsidR="00000000" w:rsidRDefault="00AD6F7B">
          <w:pPr>
            <w:pStyle w:val="8AC930E6B8544A7AB7500B02F1124E69"/>
          </w:pPr>
          <w:r w:rsidRPr="004D3011">
            <w:t>EMAIL:</w:t>
          </w:r>
        </w:p>
      </w:docPartBody>
    </w:docPart>
    <w:docPart>
      <w:docPartPr>
        <w:name w:val="FA9587CEA25E4906A2965EA8E99FD36A"/>
        <w:category>
          <w:name w:val="General"/>
          <w:gallery w:val="placeholder"/>
        </w:category>
        <w:types>
          <w:type w:val="bbPlcHdr"/>
        </w:types>
        <w:behaviors>
          <w:behavior w:val="content"/>
        </w:behaviors>
        <w:guid w:val="{C61F88CD-D706-4E1F-8FA9-4A55FEA7CCD1}"/>
      </w:docPartPr>
      <w:docPartBody>
        <w:p w:rsidR="00000000" w:rsidRDefault="00AD6F7B">
          <w:pPr>
            <w:pStyle w:val="FA9587CEA25E4906A2965EA8E99FD36A"/>
          </w:pPr>
          <w:r w:rsidRPr="00CB0055">
            <w:t>Hobbies</w:t>
          </w:r>
        </w:p>
      </w:docPartBody>
    </w:docPart>
    <w:docPart>
      <w:docPartPr>
        <w:name w:val="1D694E43534748EA87926597A388592F"/>
        <w:category>
          <w:name w:val="General"/>
          <w:gallery w:val="placeholder"/>
        </w:category>
        <w:types>
          <w:type w:val="bbPlcHdr"/>
        </w:types>
        <w:behaviors>
          <w:behavior w:val="content"/>
        </w:behaviors>
        <w:guid w:val="{7133D120-D098-44BE-8218-6E2A975E7429}"/>
      </w:docPartPr>
      <w:docPartBody>
        <w:p w:rsidR="00000000" w:rsidRDefault="00AD6F7B">
          <w:pPr>
            <w:pStyle w:val="1D694E43534748EA87926597A388592F"/>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CD"/>
    <w:rsid w:val="00336ACD"/>
    <w:rsid w:val="00AD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66E53ACE447629F46221B9FB92DF5">
    <w:name w:val="A6466E53ACE447629F46221B9FB92DF5"/>
  </w:style>
  <w:style w:type="paragraph" w:customStyle="1" w:styleId="2C0C8A23CF68413FB3D90275CB2E6845">
    <w:name w:val="2C0C8A23CF68413FB3D90275CB2E6845"/>
  </w:style>
  <w:style w:type="paragraph" w:customStyle="1" w:styleId="7C5CC838D06547619BE0B01D2A62479A">
    <w:name w:val="7C5CC838D06547619BE0B01D2A62479A"/>
  </w:style>
  <w:style w:type="paragraph" w:customStyle="1" w:styleId="2C6EBEC3BBDB4099B0C7133BA8254AEB">
    <w:name w:val="2C6EBEC3BBDB4099B0C7133BA8254AEB"/>
  </w:style>
  <w:style w:type="paragraph" w:customStyle="1" w:styleId="3324A5DFC54D473D94DFFC66861C2975">
    <w:name w:val="3324A5DFC54D473D94DFFC66861C2975"/>
  </w:style>
  <w:style w:type="paragraph" w:customStyle="1" w:styleId="AB1F68B14E764BD5B9F2AFDC1E7475AB">
    <w:name w:val="AB1F68B14E764BD5B9F2AFDC1E7475AB"/>
  </w:style>
  <w:style w:type="paragraph" w:customStyle="1" w:styleId="59D338AECDC7417DA5A22E462E39D517">
    <w:name w:val="59D338AECDC7417DA5A22E462E39D517"/>
  </w:style>
  <w:style w:type="paragraph" w:customStyle="1" w:styleId="3713D8F4AF6D4E01880D80C37DE5E8FB">
    <w:name w:val="3713D8F4AF6D4E01880D80C37DE5E8FB"/>
  </w:style>
  <w:style w:type="paragraph" w:customStyle="1" w:styleId="C806453B193E4956AD1A42888716FE0D">
    <w:name w:val="C806453B193E4956AD1A42888716FE0D"/>
  </w:style>
  <w:style w:type="paragraph" w:customStyle="1" w:styleId="8AC930E6B8544A7AB7500B02F1124E69">
    <w:name w:val="8AC930E6B8544A7AB7500B02F1124E69"/>
  </w:style>
  <w:style w:type="character" w:styleId="Hyperlink">
    <w:name w:val="Hyperlink"/>
    <w:basedOn w:val="DefaultParagraphFont"/>
    <w:uiPriority w:val="99"/>
    <w:unhideWhenUsed/>
    <w:rPr>
      <w:color w:val="C45911" w:themeColor="accent2" w:themeShade="BF"/>
      <w:u w:val="single"/>
    </w:rPr>
  </w:style>
  <w:style w:type="paragraph" w:customStyle="1" w:styleId="F6E1685A5009462E8A21A92569811561">
    <w:name w:val="F6E1685A5009462E8A21A92569811561"/>
  </w:style>
  <w:style w:type="paragraph" w:customStyle="1" w:styleId="FA9587CEA25E4906A2965EA8E99FD36A">
    <w:name w:val="FA9587CEA25E4906A2965EA8E99FD36A"/>
  </w:style>
  <w:style w:type="paragraph" w:customStyle="1" w:styleId="6B79B581E3F9444CA60B1595B9360AFF">
    <w:name w:val="6B79B581E3F9444CA60B1595B9360AFF"/>
  </w:style>
  <w:style w:type="paragraph" w:customStyle="1" w:styleId="E79C9FD3F16D49D8B7209BDDD244BD27">
    <w:name w:val="E79C9FD3F16D49D8B7209BDDD244BD27"/>
  </w:style>
  <w:style w:type="paragraph" w:customStyle="1" w:styleId="5507FBDCE7464E8F8AA36845F0A6B97A">
    <w:name w:val="5507FBDCE7464E8F8AA36845F0A6B97A"/>
  </w:style>
  <w:style w:type="paragraph" w:customStyle="1" w:styleId="64C914E0E34947AA96032F0E6886E54F">
    <w:name w:val="64C914E0E34947AA96032F0E6886E54F"/>
  </w:style>
  <w:style w:type="paragraph" w:customStyle="1" w:styleId="1D694E43534748EA87926597A388592F">
    <w:name w:val="1D694E43534748EA87926597A388592F"/>
  </w:style>
  <w:style w:type="paragraph" w:customStyle="1" w:styleId="E06B1612214C4A82BC606C8BC14F42C8">
    <w:name w:val="E06B1612214C4A82BC606C8BC14F42C8"/>
  </w:style>
  <w:style w:type="paragraph" w:customStyle="1" w:styleId="9664193115B04AE493FCA2C9D4F86BB1">
    <w:name w:val="9664193115B04AE493FCA2C9D4F86BB1"/>
  </w:style>
  <w:style w:type="paragraph" w:customStyle="1" w:styleId="05442EA979A7408395019ED9F0C0DF64">
    <w:name w:val="05442EA979A7408395019ED9F0C0DF64"/>
  </w:style>
  <w:style w:type="paragraph" w:customStyle="1" w:styleId="30B186559D2548878680DC90E1D8B1C8">
    <w:name w:val="30B186559D2548878680DC90E1D8B1C8"/>
  </w:style>
  <w:style w:type="paragraph" w:customStyle="1" w:styleId="2720151D13D744F8BC3AA08FBC2B32EC">
    <w:name w:val="2720151D13D744F8BC3AA08FBC2B32EC"/>
  </w:style>
  <w:style w:type="paragraph" w:customStyle="1" w:styleId="3B425DC2293044C18AA428830708AE2D">
    <w:name w:val="3B425DC2293044C18AA428830708AE2D"/>
  </w:style>
  <w:style w:type="paragraph" w:customStyle="1" w:styleId="89349F2416A94D01B3034BE5E2EFEA8C">
    <w:name w:val="89349F2416A94D01B3034BE5E2EFEA8C"/>
  </w:style>
  <w:style w:type="paragraph" w:customStyle="1" w:styleId="B573CE3955F3428A816471EFA711DCDD">
    <w:name w:val="B573CE3955F3428A816471EFA711DCDD"/>
  </w:style>
  <w:style w:type="paragraph" w:customStyle="1" w:styleId="EB50F93DBF994C369DC1BC237A02A7A5">
    <w:name w:val="EB50F93DBF994C369DC1BC237A02A7A5"/>
  </w:style>
  <w:style w:type="paragraph" w:customStyle="1" w:styleId="CF0EB924E00A4B3DB4214A612802E20E">
    <w:name w:val="CF0EB924E00A4B3DB4214A612802E20E"/>
  </w:style>
  <w:style w:type="paragraph" w:customStyle="1" w:styleId="A4279DD94D9B47A181151B5CF0126EF1">
    <w:name w:val="A4279DD94D9B47A181151B5CF0126EF1"/>
  </w:style>
  <w:style w:type="paragraph" w:customStyle="1" w:styleId="F0F2A2E0040F4506842B474B25C00811">
    <w:name w:val="F0F2A2E0040F4506842B474B25C00811"/>
  </w:style>
  <w:style w:type="paragraph" w:customStyle="1" w:styleId="309DDDC7A8734B93A3E961AEA4210200">
    <w:name w:val="309DDDC7A8734B93A3E961AEA4210200"/>
  </w:style>
  <w:style w:type="paragraph" w:customStyle="1" w:styleId="C657F38C6BB443368148841286415097">
    <w:name w:val="C657F38C6BB443368148841286415097"/>
  </w:style>
  <w:style w:type="paragraph" w:customStyle="1" w:styleId="A5C245D895FC474588EC85A29F590AB8">
    <w:name w:val="A5C245D895FC474588EC85A29F590AB8"/>
  </w:style>
  <w:style w:type="paragraph" w:customStyle="1" w:styleId="7ACE58227F6F4A48AA664AEC623B712C">
    <w:name w:val="7ACE58227F6F4A48AA664AEC623B712C"/>
  </w:style>
  <w:style w:type="paragraph" w:customStyle="1" w:styleId="A1910C15DFD0466386C18B6794B7AC5E">
    <w:name w:val="A1910C15DFD0466386C18B6794B7AC5E"/>
  </w:style>
  <w:style w:type="paragraph" w:customStyle="1" w:styleId="32EAEC48D545478AA637CF6C7F571616">
    <w:name w:val="32EAEC48D545478AA637CF6C7F571616"/>
  </w:style>
  <w:style w:type="paragraph" w:customStyle="1" w:styleId="148A35E357304E01A011ED049FC62E78">
    <w:name w:val="148A35E357304E01A011ED049FC62E78"/>
  </w:style>
  <w:style w:type="paragraph" w:customStyle="1" w:styleId="017E340A727246D5AFAA034E457C9882">
    <w:name w:val="017E340A727246D5AFAA034E457C9882"/>
  </w:style>
  <w:style w:type="paragraph" w:customStyle="1" w:styleId="134D07C44E1D4B09A99B14EDA44D2F39">
    <w:name w:val="134D07C44E1D4B09A99B14EDA44D2F39"/>
  </w:style>
  <w:style w:type="paragraph" w:customStyle="1" w:styleId="0BCFDA82502341FEA0B9B903A56FD0C8">
    <w:name w:val="0BCFDA82502341FEA0B9B903A56FD0C8"/>
  </w:style>
  <w:style w:type="paragraph" w:customStyle="1" w:styleId="205E60E58A22469983B93085A63EC407">
    <w:name w:val="205E60E58A22469983B93085A63EC407"/>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48CCA3B8C1D4D00AD632338CB6D3598">
    <w:name w:val="648CCA3B8C1D4D00AD632338CB6D35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{403D78EF-1399-4663-BBCC-AB9CCA5FA5EC}tf00546271_win32</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2025-02-02T00:12:00Z</dcterms:created>
  <dcterms:modified xsi:type="dcterms:W3CDTF">2025-02-02T01:42:00Z</dcterms:modified>
</cp:coreProperties>
</file>